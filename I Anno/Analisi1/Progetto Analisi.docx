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16" w:rsidRPr="006476AF" w:rsidRDefault="00707116">
      <w:pPr>
        <w:pStyle w:val="Data"/>
      </w:pPr>
    </w:p>
    <w:p w:rsidR="00707116" w:rsidRPr="006476AF" w:rsidRDefault="004A57E4">
      <w:pPr>
        <w:pStyle w:val="Titolo"/>
      </w:pPr>
      <w:r>
        <w:t>Progetto analisi</w:t>
      </w:r>
    </w:p>
    <w:p w:rsidR="00144C22" w:rsidRDefault="008D0ADB" w:rsidP="00583DB0">
      <w:pPr>
        <w:pStyle w:val="Titolo1"/>
        <w:numPr>
          <w:ilvl w:val="0"/>
          <w:numId w:val="0"/>
        </w:numPr>
        <w:rPr>
          <w:i/>
          <w:iCs/>
          <w:sz w:val="24"/>
          <w:szCs w:val="24"/>
        </w:rPr>
      </w:pPr>
      <w:r w:rsidRPr="00583DB0">
        <w:rPr>
          <w:i/>
          <w:iCs/>
          <w:sz w:val="24"/>
          <w:szCs w:val="24"/>
        </w:rPr>
        <w:t xml:space="preserve">Il nostro </w:t>
      </w:r>
      <w:r w:rsidR="00773BFF" w:rsidRPr="00583DB0">
        <w:rPr>
          <w:i/>
          <w:iCs/>
          <w:sz w:val="24"/>
          <w:szCs w:val="24"/>
        </w:rPr>
        <w:t>compito è quello di progettare un algoritmo</w:t>
      </w:r>
      <w:r w:rsidR="008B08F8" w:rsidRPr="00583DB0">
        <w:rPr>
          <w:i/>
          <w:iCs/>
          <w:sz w:val="24"/>
          <w:szCs w:val="24"/>
        </w:rPr>
        <w:t xml:space="preserve"> </w:t>
      </w:r>
      <w:r w:rsidR="00DC4F89" w:rsidRPr="00583DB0">
        <w:rPr>
          <w:i/>
          <w:iCs/>
          <w:sz w:val="24"/>
          <w:szCs w:val="24"/>
        </w:rPr>
        <w:t>che estragga casualmen</w:t>
      </w:r>
      <w:r w:rsidR="008B08F8" w:rsidRPr="00583DB0">
        <w:rPr>
          <w:i/>
          <w:iCs/>
          <w:sz w:val="24"/>
          <w:szCs w:val="24"/>
        </w:rPr>
        <w:t>t</w:t>
      </w:r>
      <w:r w:rsidR="00DC4F89" w:rsidRPr="00583DB0">
        <w:rPr>
          <w:i/>
          <w:iCs/>
          <w:sz w:val="24"/>
          <w:szCs w:val="24"/>
        </w:rPr>
        <w:t xml:space="preserve">e </w:t>
      </w:r>
      <w:r w:rsidR="000A294A" w:rsidRPr="00583DB0">
        <w:rPr>
          <w:i/>
          <w:iCs/>
          <w:sz w:val="24"/>
          <w:szCs w:val="24"/>
        </w:rPr>
        <w:t>3 domande</w:t>
      </w:r>
      <w:r w:rsidR="00DC2181" w:rsidRPr="00583DB0">
        <w:rPr>
          <w:i/>
          <w:iCs/>
          <w:sz w:val="24"/>
          <w:szCs w:val="24"/>
        </w:rPr>
        <w:t>;</w:t>
      </w:r>
    </w:p>
    <w:p w:rsidR="008D0ADB" w:rsidRPr="00583DB0" w:rsidRDefault="00DC2181" w:rsidP="00583DB0">
      <w:pPr>
        <w:pStyle w:val="Titolo1"/>
        <w:numPr>
          <w:ilvl w:val="0"/>
          <w:numId w:val="0"/>
        </w:numPr>
        <w:rPr>
          <w:i/>
          <w:iCs/>
          <w:sz w:val="24"/>
          <w:szCs w:val="24"/>
        </w:rPr>
      </w:pPr>
      <w:r w:rsidRPr="00583DB0">
        <w:rPr>
          <w:i/>
          <w:iCs/>
          <w:sz w:val="24"/>
          <w:szCs w:val="24"/>
        </w:rPr>
        <w:t xml:space="preserve"> per realizzarlo utilizziamo:</w:t>
      </w:r>
    </w:p>
    <w:p w:rsidR="00707116" w:rsidRPr="006476AF" w:rsidRDefault="00AB77DA">
      <w:pPr>
        <w:pStyle w:val="Titolo1"/>
      </w:pPr>
      <w:r>
        <w:t>File Domande</w:t>
      </w:r>
    </w:p>
    <w:p w:rsidR="00707116" w:rsidRDefault="00AB77DA">
      <w:r>
        <w:t xml:space="preserve">Per cominciare, il nostro programma ha bisogno di un file di testo nel quale verranno memorizzate </w:t>
      </w:r>
      <w:proofErr w:type="gramStart"/>
      <w:r w:rsidR="00F475EF">
        <w:t xml:space="preserve">18 </w:t>
      </w:r>
      <w:r>
        <w:t xml:space="preserve"> domande</w:t>
      </w:r>
      <w:proofErr w:type="gramEnd"/>
      <w:r>
        <w:t xml:space="preserve">. </w:t>
      </w:r>
    </w:p>
    <w:p w:rsidR="00707116" w:rsidRPr="006476AF" w:rsidRDefault="00AB77DA" w:rsidP="00AB77DA">
      <w:r>
        <w:t>Il file è suddiviso in:</w:t>
      </w:r>
    </w:p>
    <w:p w:rsidR="00707116" w:rsidRDefault="00F475EF" w:rsidP="00AB77DA">
      <w:pPr>
        <w:pStyle w:val="Titolo3"/>
      </w:pPr>
      <w:r>
        <w:t xml:space="preserve">Domande su Teoremi con Dimostrazione (1,2,3,4,5,6) </w:t>
      </w:r>
    </w:p>
    <w:p w:rsidR="00F475EF" w:rsidRPr="006476AF" w:rsidRDefault="00F475EF" w:rsidP="00AB77DA">
      <w:pPr>
        <w:pStyle w:val="Titolo3"/>
      </w:pPr>
      <w:r>
        <w:t xml:space="preserve">Domande su Teoremi senza Dimostrazioni </w:t>
      </w:r>
      <w:r w:rsidR="00506529">
        <w:t>(da 7 a 18)</w:t>
      </w:r>
    </w:p>
    <w:p w:rsidR="00BD126A" w:rsidRDefault="00144C22" w:rsidP="00144C22">
      <w:pPr>
        <w:pStyle w:val="Titolo1"/>
      </w:pPr>
      <w:r>
        <w:t>Algoritmo</w:t>
      </w:r>
    </w:p>
    <w:p w:rsidR="00245181" w:rsidRDefault="00667B9F" w:rsidP="00245181">
      <w:r>
        <w:t>Il nostro algoritmo è basato sul file di testo; esso infatti verrà incluso all’interno del nostro programma</w:t>
      </w:r>
      <w:r w:rsidR="00245181">
        <w:t xml:space="preserve"> insieme alle funzioni che ci serviranno per realizzarlo.</w:t>
      </w:r>
    </w:p>
    <w:p w:rsidR="007424DB" w:rsidRDefault="00667B9F" w:rsidP="00245181">
      <w:r>
        <w:t xml:space="preserve"> N</w:t>
      </w:r>
      <w:r w:rsidR="00BD126A">
        <w:t>el</w:t>
      </w:r>
      <w:r w:rsidR="00261BD6">
        <w:t xml:space="preserve"> programma </w:t>
      </w:r>
      <w:r w:rsidR="00934CFD">
        <w:t>principale, dichiariamo</w:t>
      </w:r>
      <w:r w:rsidR="007424DB">
        <w:t>:</w:t>
      </w:r>
    </w:p>
    <w:p w:rsidR="00BD126A" w:rsidRDefault="00BD126A" w:rsidP="007424DB">
      <w:pPr>
        <w:pStyle w:val="Paragrafoelenco"/>
        <w:numPr>
          <w:ilvl w:val="0"/>
          <w:numId w:val="3"/>
        </w:numPr>
      </w:pPr>
      <w:r>
        <w:t xml:space="preserve">una stringa </w:t>
      </w:r>
      <w:r w:rsidR="00261BD6">
        <w:t>denominata</w:t>
      </w:r>
      <w:r>
        <w:t xml:space="preserve"> </w:t>
      </w:r>
      <w:r w:rsidRPr="0009460F">
        <w:rPr>
          <w:b/>
          <w:bCs/>
          <w:i/>
          <w:iCs/>
        </w:rPr>
        <w:t>domanda</w:t>
      </w:r>
      <w:r>
        <w:t xml:space="preserve"> in cui </w:t>
      </w:r>
      <w:r w:rsidR="005B3773">
        <w:t xml:space="preserve">verranno </w:t>
      </w:r>
      <w:r w:rsidR="00934CFD">
        <w:t>salvate le</w:t>
      </w:r>
      <w:r>
        <w:t xml:space="preserve"> domand</w:t>
      </w:r>
      <w:r w:rsidR="00934CFD">
        <w:t>e</w:t>
      </w:r>
      <w:r>
        <w:t xml:space="preserve"> da stampare</w:t>
      </w:r>
      <w:r w:rsidR="005B3773">
        <w:t>;</w:t>
      </w:r>
    </w:p>
    <w:p w:rsidR="00BD126A" w:rsidRDefault="007424DB" w:rsidP="007424DB">
      <w:pPr>
        <w:pStyle w:val="Paragrafoelenco"/>
        <w:numPr>
          <w:ilvl w:val="0"/>
          <w:numId w:val="3"/>
        </w:numPr>
      </w:pPr>
      <w:r>
        <w:t xml:space="preserve">un Array </w:t>
      </w:r>
      <w:r w:rsidR="00BD126A">
        <w:t xml:space="preserve">di stringhe </w:t>
      </w:r>
      <w:r>
        <w:t xml:space="preserve">nel quale </w:t>
      </w:r>
      <w:r w:rsidR="00934CFD">
        <w:t>verranno salvate</w:t>
      </w:r>
      <w:r w:rsidR="00BD126A">
        <w:t xml:space="preserve"> tutte le domande che carichiamo dal file</w:t>
      </w:r>
      <w:r>
        <w:t xml:space="preserve">, questa operazione di caricamento la effettuiamo con la seguente funzione: </w:t>
      </w:r>
      <w:proofErr w:type="spellStart"/>
      <w:proofErr w:type="gramStart"/>
      <w:r w:rsidRPr="0009460F">
        <w:rPr>
          <w:i/>
          <w:iCs/>
        </w:rPr>
        <w:t>L</w:t>
      </w:r>
      <w:r w:rsidR="00BD126A" w:rsidRPr="0009460F">
        <w:rPr>
          <w:i/>
          <w:iCs/>
        </w:rPr>
        <w:t>oadQu</w:t>
      </w:r>
      <w:r w:rsidR="00A26888" w:rsidRPr="0009460F">
        <w:rPr>
          <w:i/>
          <w:iCs/>
        </w:rPr>
        <w:t>e</w:t>
      </w:r>
      <w:r w:rsidR="00BD126A" w:rsidRPr="0009460F">
        <w:rPr>
          <w:i/>
          <w:iCs/>
        </w:rPr>
        <w:t>stions</w:t>
      </w:r>
      <w:proofErr w:type="spellEnd"/>
      <w:r w:rsidR="00BD126A">
        <w:t>(</w:t>
      </w:r>
      <w:proofErr w:type="gramEnd"/>
      <w:r w:rsidR="00BD126A">
        <w:t>)</w:t>
      </w:r>
      <w:r w:rsidR="00F3355C">
        <w:t>;</w:t>
      </w:r>
    </w:p>
    <w:p w:rsidR="009B3706" w:rsidRDefault="009B3706" w:rsidP="007424DB">
      <w:pPr>
        <w:pStyle w:val="Paragrafoelenco"/>
        <w:numPr>
          <w:ilvl w:val="0"/>
          <w:numId w:val="3"/>
        </w:numPr>
      </w:pPr>
      <w:r>
        <w:t xml:space="preserve">un Array di stringhe di dimensione </w:t>
      </w:r>
      <w:r w:rsidR="00F3355C">
        <w:t>definita nel quale ve</w:t>
      </w:r>
      <w:r w:rsidR="00934CFD">
        <w:t>ngono</w:t>
      </w:r>
      <w:r w:rsidR="00F3355C">
        <w:t xml:space="preserve"> salvate le domande estratte casualmente.</w:t>
      </w:r>
    </w:p>
    <w:p w:rsidR="00A645B8" w:rsidRDefault="007424DB">
      <w:r>
        <w:t>U</w:t>
      </w:r>
      <w:r w:rsidR="00BD126A">
        <w:t xml:space="preserve">na volta caricate le domande </w:t>
      </w:r>
      <w:r w:rsidR="00E24C08">
        <w:t>all’interno dell’Array</w:t>
      </w:r>
      <w:r w:rsidR="00617178">
        <w:t>,</w:t>
      </w:r>
      <w:r w:rsidR="00E24C08">
        <w:t xml:space="preserve"> </w:t>
      </w:r>
      <w:r w:rsidR="00A645B8">
        <w:t>utilizziamo una funzione che genera numeri casuali.</w:t>
      </w:r>
    </w:p>
    <w:p w:rsidR="00C9364B" w:rsidRDefault="00A645B8">
      <w:r>
        <w:t>G</w:t>
      </w:r>
      <w:r w:rsidR="00BD126A">
        <w:t xml:space="preserve">enereremo un numero casuale </w:t>
      </w:r>
      <w:r w:rsidR="00617178">
        <w:t xml:space="preserve">da </w:t>
      </w:r>
      <w:r w:rsidR="00BD126A">
        <w:t xml:space="preserve">0 a 6 </w:t>
      </w:r>
      <w:r>
        <w:t>il quale indicherà una delle prime sei domande presenti nel file di testo</w:t>
      </w:r>
      <w:r w:rsidR="00277FBB">
        <w:t xml:space="preserve">; ottenuto il numero casuale allochiamo </w:t>
      </w:r>
      <w:r w:rsidR="00C9364B">
        <w:t>l</w:t>
      </w:r>
      <w:r w:rsidR="00617178">
        <w:t>a</w:t>
      </w:r>
      <w:r w:rsidR="00C9364B">
        <w:t xml:space="preserve"> prima domanda all’interno di un Array di stringhe.</w:t>
      </w:r>
    </w:p>
    <w:p w:rsidR="00450F59" w:rsidRDefault="00BE5D71" w:rsidP="00450F59">
      <w:r>
        <w:t>D</w:t>
      </w:r>
      <w:r w:rsidR="00BD126A">
        <w:t xml:space="preserve">opodiché </w:t>
      </w:r>
      <w:r w:rsidR="00E052E6">
        <w:t xml:space="preserve">ripetiamo per altre due volte la stessa operazione </w:t>
      </w:r>
      <w:r w:rsidR="0003177E">
        <w:t>generando un numero casuale da 0 a 18</w:t>
      </w:r>
      <w:r w:rsidR="006F2ABA">
        <w:t>;</w:t>
      </w:r>
      <w:r w:rsidR="00BD126A">
        <w:t xml:space="preserve"> </w:t>
      </w:r>
      <w:r w:rsidR="00EE1F58">
        <w:t xml:space="preserve">le due domande estratte casualmente verranno allocate all’interno dell’Array solo se </w:t>
      </w:r>
      <w:r w:rsidR="003B6D85">
        <w:t>risulteranno diverse tra loro.</w:t>
      </w:r>
    </w:p>
    <w:p w:rsidR="00450F59" w:rsidRDefault="00450F59" w:rsidP="00450F59">
      <w:proofErr w:type="gramStart"/>
      <w:r>
        <w:t>Infine</w:t>
      </w:r>
      <w:proofErr w:type="gramEnd"/>
      <w:r>
        <w:t xml:space="preserve"> </w:t>
      </w:r>
      <w:r w:rsidR="00CD479F">
        <w:t>stampiamo le domande ottenute.</w:t>
      </w:r>
    </w:p>
    <w:p w:rsidR="002203A0" w:rsidRDefault="002203A0" w:rsidP="00450F59"/>
    <w:p w:rsidR="00934CFD" w:rsidRPr="002203A0" w:rsidRDefault="00934CFD" w:rsidP="00450F59">
      <w:pPr>
        <w:rPr>
          <w:color w:val="FF0000"/>
        </w:rPr>
      </w:pPr>
      <w:r w:rsidRPr="002203A0">
        <w:rPr>
          <w:color w:val="FF0000"/>
        </w:rPr>
        <w:t>PROGETTO REALIZZATO DA:</w:t>
      </w:r>
    </w:p>
    <w:p w:rsidR="00934CFD" w:rsidRPr="002203A0" w:rsidRDefault="00934CFD" w:rsidP="00450F59">
      <w:pPr>
        <w:rPr>
          <w:b/>
        </w:rPr>
      </w:pPr>
      <w:r w:rsidRPr="002203A0">
        <w:rPr>
          <w:b/>
        </w:rPr>
        <w:t>Donnarumma Gerardo, Esposito Vincenzo, Miranda Donato, Nacchia Luigi</w:t>
      </w:r>
      <w:bookmarkStart w:id="0" w:name="_GoBack"/>
      <w:bookmarkEnd w:id="0"/>
    </w:p>
    <w:sectPr w:rsidR="00934CFD" w:rsidRPr="002203A0" w:rsidSect="00934CFD">
      <w:footerReference w:type="default" r:id="rId7"/>
      <w:pgSz w:w="11907" w:h="16839" w:code="9"/>
      <w:pgMar w:top="142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2E4" w:rsidRDefault="00EC62E4">
      <w:pPr>
        <w:spacing w:after="0" w:line="240" w:lineRule="auto"/>
      </w:pPr>
      <w:r>
        <w:separator/>
      </w:r>
    </w:p>
    <w:p w:rsidR="00EC62E4" w:rsidRDefault="00EC62E4"/>
  </w:endnote>
  <w:endnote w:type="continuationSeparator" w:id="0">
    <w:p w:rsidR="00EC62E4" w:rsidRDefault="00EC62E4">
      <w:pPr>
        <w:spacing w:after="0" w:line="240" w:lineRule="auto"/>
      </w:pPr>
      <w:r>
        <w:continuationSeparator/>
      </w:r>
    </w:p>
    <w:p w:rsidR="00EC62E4" w:rsidRDefault="00EC62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Menlo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116" w:rsidRDefault="00E26304">
    <w:pPr>
      <w:pStyle w:val="Pidipa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2E4" w:rsidRDefault="00EC62E4">
      <w:pPr>
        <w:spacing w:after="0" w:line="240" w:lineRule="auto"/>
      </w:pPr>
      <w:r>
        <w:separator/>
      </w:r>
    </w:p>
    <w:p w:rsidR="00EC62E4" w:rsidRDefault="00EC62E4"/>
  </w:footnote>
  <w:footnote w:type="continuationSeparator" w:id="0">
    <w:p w:rsidR="00EC62E4" w:rsidRDefault="00EC62E4">
      <w:pPr>
        <w:spacing w:after="0" w:line="240" w:lineRule="auto"/>
      </w:pPr>
      <w:r>
        <w:continuationSeparator/>
      </w:r>
    </w:p>
    <w:p w:rsidR="00EC62E4" w:rsidRDefault="00EC62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A3FE0"/>
    <w:multiLevelType w:val="hybridMultilevel"/>
    <w:tmpl w:val="CEA07E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30F09"/>
    <w:multiLevelType w:val="hybridMultilevel"/>
    <w:tmpl w:val="1BF4D3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o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o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o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o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o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o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olo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E4"/>
    <w:rsid w:val="0003177E"/>
    <w:rsid w:val="0009460F"/>
    <w:rsid w:val="000A294A"/>
    <w:rsid w:val="00144C22"/>
    <w:rsid w:val="00193E37"/>
    <w:rsid w:val="00195C79"/>
    <w:rsid w:val="002203A0"/>
    <w:rsid w:val="0023489E"/>
    <w:rsid w:val="00245181"/>
    <w:rsid w:val="00261BD6"/>
    <w:rsid w:val="00277FBB"/>
    <w:rsid w:val="002C1549"/>
    <w:rsid w:val="00342D10"/>
    <w:rsid w:val="003B6D85"/>
    <w:rsid w:val="00450F59"/>
    <w:rsid w:val="004A57E4"/>
    <w:rsid w:val="00506529"/>
    <w:rsid w:val="00554D7C"/>
    <w:rsid w:val="00571850"/>
    <w:rsid w:val="00583DB0"/>
    <w:rsid w:val="005B3773"/>
    <w:rsid w:val="006061A2"/>
    <w:rsid w:val="00617178"/>
    <w:rsid w:val="006476AF"/>
    <w:rsid w:val="00667B9F"/>
    <w:rsid w:val="006F2ABA"/>
    <w:rsid w:val="00707116"/>
    <w:rsid w:val="007424DB"/>
    <w:rsid w:val="00773BFF"/>
    <w:rsid w:val="00781227"/>
    <w:rsid w:val="008B08F8"/>
    <w:rsid w:val="008D0ADB"/>
    <w:rsid w:val="00934CFD"/>
    <w:rsid w:val="009433BB"/>
    <w:rsid w:val="009B3706"/>
    <w:rsid w:val="00A13333"/>
    <w:rsid w:val="00A26888"/>
    <w:rsid w:val="00A645B8"/>
    <w:rsid w:val="00AB77DA"/>
    <w:rsid w:val="00B71DB0"/>
    <w:rsid w:val="00BD126A"/>
    <w:rsid w:val="00BE5D71"/>
    <w:rsid w:val="00C9364B"/>
    <w:rsid w:val="00CD479F"/>
    <w:rsid w:val="00D1011A"/>
    <w:rsid w:val="00DC2181"/>
    <w:rsid w:val="00DC4F89"/>
    <w:rsid w:val="00E052E6"/>
    <w:rsid w:val="00E22A20"/>
    <w:rsid w:val="00E24C08"/>
    <w:rsid w:val="00E26304"/>
    <w:rsid w:val="00EC62E4"/>
    <w:rsid w:val="00EE1F58"/>
    <w:rsid w:val="00F02EE6"/>
    <w:rsid w:val="00F3355C"/>
    <w:rsid w:val="00F475EF"/>
    <w:rsid w:val="00FA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F936"/>
  <w15:chartTrackingRefBased/>
  <w15:docId w15:val="{62708587-7881-DC49-A6EF-38BD9E7A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it-IT" w:eastAsia="ja-JP" w:bidi="it-IT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93E37"/>
  </w:style>
  <w:style w:type="paragraph" w:styleId="Titolo1">
    <w:name w:val="heading 1"/>
    <w:basedOn w:val="Normale"/>
    <w:link w:val="Titolo1Carattere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olo2">
    <w:name w:val="heading 2"/>
    <w:basedOn w:val="Normale"/>
    <w:link w:val="Titolo2Carattere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olo">
    <w:name w:val="Title"/>
    <w:basedOn w:val="Normale"/>
    <w:link w:val="TitoloCarattere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oloCarattere">
    <w:name w:val="Titolo Carattere"/>
    <w:basedOn w:val="Carpredefinitoparagrafo"/>
    <w:link w:val="Tito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e"/>
    <w:next w:val="Titolo"/>
    <w:link w:val="DataCarattere"/>
    <w:uiPriority w:val="2"/>
    <w:qFormat/>
    <w:pPr>
      <w:spacing w:after="360"/>
      <w:ind w:left="0"/>
    </w:pPr>
    <w:rPr>
      <w:sz w:val="28"/>
    </w:rPr>
  </w:style>
  <w:style w:type="character" w:customStyle="1" w:styleId="DataCarattere">
    <w:name w:val="Data Carattere"/>
    <w:basedOn w:val="Carpredefinitoparagrafo"/>
    <w:link w:val="Data"/>
    <w:uiPriority w:val="2"/>
    <w:rPr>
      <w:sz w:val="28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Cs/>
      <w:color w:val="2E2E2E" w:themeColor="accent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2E2E2E" w:themeColor="accent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707070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707070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i/>
      <w:spacing w:val="15"/>
      <w:sz w:val="32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74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pos\Desktop\%7b604580D7-B978-FB4F-976D-DC9598D18582%7dtf16392126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{604580D7-B978-FB4F-976D-DC9598D18582}tf16392126</Template>
  <TotalTime>42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20</cp:revision>
  <dcterms:created xsi:type="dcterms:W3CDTF">2019-06-24T10:57:00Z</dcterms:created>
  <dcterms:modified xsi:type="dcterms:W3CDTF">2019-06-24T12:14:00Z</dcterms:modified>
</cp:coreProperties>
</file>